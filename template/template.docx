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C156" w14:textId="07BFB62C" w:rsidR="00A47297" w:rsidRDefault="002664E5" w:rsidP="00C55DDB">
      <w:pPr>
        <w:ind w:left="0"/>
      </w:pPr>
      <w:r>
        <w:t xml:space="preserve">                </w:t>
      </w:r>
    </w:p>
    <w:p w14:paraId="3028B89A" w14:textId="21BE3241" w:rsidR="00A47297" w:rsidRDefault="00A47297" w:rsidP="00C55DDB">
      <w:pPr>
        <w:ind w:left="0"/>
      </w:pPr>
    </w:p>
    <w:p w14:paraId="72E910B1" w14:textId="54FD3151" w:rsidR="00A47297" w:rsidRDefault="00A47297" w:rsidP="00C55DDB">
      <w:pPr>
        <w:ind w:left="0"/>
      </w:pPr>
    </w:p>
    <w:p w14:paraId="0D02C915" w14:textId="1AC49956" w:rsidR="00A47297" w:rsidRDefault="00A47297" w:rsidP="00C55DDB">
      <w:pPr>
        <w:ind w:left="0"/>
      </w:pPr>
    </w:p>
    <w:p w14:paraId="0949A4B4" w14:textId="0D876C96" w:rsidR="00A47297" w:rsidRDefault="00A47297" w:rsidP="00C55DDB">
      <w:pPr>
        <w:ind w:left="0"/>
      </w:pPr>
    </w:p>
    <w:p w14:paraId="63723A62" w14:textId="61C49930" w:rsidR="00A47297" w:rsidRDefault="00A47297" w:rsidP="00C55DDB">
      <w:pPr>
        <w:ind w:left="0"/>
      </w:pPr>
    </w:p>
    <w:p w14:paraId="3E799BBC" w14:textId="5ABA5826" w:rsidR="00A47297" w:rsidRDefault="00A47297" w:rsidP="00C55DDB">
      <w:pPr>
        <w:ind w:left="0"/>
      </w:pPr>
    </w:p>
    <w:p w14:paraId="08A77E53" w14:textId="0268B487" w:rsidR="00A47297" w:rsidRDefault="00A47297" w:rsidP="00C55DDB">
      <w:pPr>
        <w:ind w:left="0"/>
      </w:pPr>
    </w:p>
    <w:p w14:paraId="2273E902" w14:textId="685C4A2C" w:rsidR="00A47297" w:rsidRDefault="00C26D81" w:rsidP="00C55DDB">
      <w:pPr>
        <w:ind w:left="0"/>
      </w:pPr>
      <w:r w:rsidRPr="0076238E">
        <w:rPr>
          <w:rFonts w:ascii="Alex Brush" w:hAnsi="Alex Brus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5F8E14" wp14:editId="711B1DF1">
                <wp:simplePos x="0" y="0"/>
                <wp:positionH relativeFrom="margin">
                  <wp:posOffset>298450</wp:posOffset>
                </wp:positionH>
                <wp:positionV relativeFrom="paragraph">
                  <wp:posOffset>57150</wp:posOffset>
                </wp:positionV>
                <wp:extent cx="5034915" cy="2622550"/>
                <wp:effectExtent l="0" t="0" r="317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034915" cy="262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B621C" w14:textId="05233392" w:rsidR="006D7606" w:rsidRPr="006D7606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{%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for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name</w:t>
                            </w:r>
                            <w:proofErr w:type="gramEnd"/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in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16678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NAMES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E0BD1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-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%}</w:t>
                            </w:r>
                          </w:p>
                          <w:p w14:paraId="476FC70E" w14:textId="25C129A5" w:rsidR="006D7606" w:rsidRPr="006D7606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{{ </w:t>
                            </w:r>
                            <w:r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name</w:t>
                            </w:r>
                            <w:proofErr w:type="gramEnd"/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 w:rsidRP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if not</w:t>
                            </w:r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501492" w:rsidRP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loop.last</w:t>
                            </w:r>
                            <w:proofErr w:type="spellEnd"/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01492" w:rsidRP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else</w:t>
                            </w:r>
                            <w:r w:rsidR="00501492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name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025EEFB5" w14:textId="77777777" w:rsidR="000E262F" w:rsidRDefault="006D7606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{% </w:t>
                            </w:r>
                            <w:proofErr w:type="spellStart"/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endfor</w:t>
                            </w:r>
                            <w:proofErr w:type="spellEnd"/>
                            <w:r w:rsidR="005323E9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 xml:space="preserve"> -</w:t>
                            </w:r>
                            <w:r w:rsidRPr="006D7606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%}</w:t>
                            </w:r>
                          </w:p>
                          <w:p w14:paraId="53807B98" w14:textId="5ED73D7E" w:rsidR="0076238E" w:rsidRPr="00FE74CA" w:rsidRDefault="0076238E" w:rsidP="00557266">
                            <w:pPr>
                              <w:pStyle w:val="Recipientsname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</w:pPr>
                            <w:r w:rsidRPr="00FE74CA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{{ADDRESS1}} {{ADDRESS2}</w:t>
                            </w:r>
                            <w:r w:rsidR="009820EA" w:rsidRPr="00FE74CA">
                              <w:rPr>
                                <w:rFonts w:ascii="Alex Brush" w:hAnsi="Alex Brush" w:cs="Arial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6150871D" w14:textId="330F3F73" w:rsidR="0076238E" w:rsidRPr="00904084" w:rsidRDefault="00000000" w:rsidP="00557266">
                            <w:pPr>
                              <w:pStyle w:val="Recipientsaddress"/>
                              <w:spacing w:before="100" w:beforeAutospacing="1" w:after="100" w:afterAutospacing="1" w:line="216" w:lineRule="auto"/>
                              <w:ind w:left="0"/>
                              <w:jc w:val="center"/>
                            </w:pPr>
                            <w:sdt>
                              <w:sdtPr>
                                <w:rPr>
                                  <w:rFonts w:ascii="Alex Brush" w:hAnsi="Alex Brush" w:cs="Arial"/>
                                  <w:b/>
                                  <w:bCs/>
                                  <w:sz w:val="40"/>
                                  <w:szCs w:val="40"/>
                                </w:rPr>
                                <w:id w:val="725336483"/>
                                <w:placeholder>
                                  <w:docPart w:val="1F05B11565E84728BE7CA8C016741E27"/>
                                </w:placeholder>
                                <w15:appearance w15:val="hidden"/>
                              </w:sdtPr>
                              <w:sdtContent>
                                <w:r w:rsidR="0076238E" w:rsidRPr="00FE74CA">
                                  <w:rPr>
                                    <w:rFonts w:ascii="Alex Brush" w:hAnsi="Alex Brush" w:cs="Aria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{{CITY}}, {{STATE}}</w:t>
                                </w:r>
                              </w:sdtContent>
                            </w:sdt>
                            <w:r w:rsidR="0076238E" w:rsidRPr="00FE74CA">
                              <w:rPr>
                                <w:rFonts w:ascii="Alex Brush" w:hAnsi="Alex Brush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{{ZIP}}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8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5pt;margin-top:4.5pt;width:396.45pt;height:206.5pt;rotation:90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" filled="f" stroked="f">
                <v:textbox>
                  <w:txbxContent>
                    <w:p w14:paraId="7B7B621C" w14:textId="05233392" w:rsidR="006D7606" w:rsidRPr="006D7606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{%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for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name</w:t>
                      </w:r>
                      <w:proofErr w:type="gramEnd"/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in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E16678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NAMES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CE0BD1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-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%}</w:t>
                      </w:r>
                    </w:p>
                    <w:p w14:paraId="476FC70E" w14:textId="25C129A5" w:rsidR="006D7606" w:rsidRPr="006D7606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proofErr w:type="gramStart"/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{{ </w:t>
                      </w:r>
                      <w:r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name</w:t>
                      </w:r>
                      <w:proofErr w:type="gramEnd"/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501492" w:rsidRP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if not</w:t>
                      </w:r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501492" w:rsidRP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loop.last</w:t>
                      </w:r>
                      <w:proofErr w:type="spellEnd"/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</w:t>
                      </w:r>
                      <w:r w:rsidR="00501492" w:rsidRP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else</w:t>
                      </w:r>
                      <w:r w:rsidR="00501492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name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}}</w:t>
                      </w:r>
                    </w:p>
                    <w:p w14:paraId="025EEFB5" w14:textId="77777777" w:rsidR="000E262F" w:rsidRDefault="006D7606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{% </w:t>
                      </w:r>
                      <w:proofErr w:type="spellStart"/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endfor</w:t>
                      </w:r>
                      <w:proofErr w:type="spellEnd"/>
                      <w:r w:rsidR="005323E9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 xml:space="preserve"> -</w:t>
                      </w:r>
                      <w:r w:rsidRPr="006D7606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%}</w:t>
                      </w:r>
                    </w:p>
                    <w:p w14:paraId="53807B98" w14:textId="5ED73D7E" w:rsidR="0076238E" w:rsidRPr="00FE74CA" w:rsidRDefault="0076238E" w:rsidP="00557266">
                      <w:pPr>
                        <w:pStyle w:val="Recipientsname"/>
                        <w:spacing w:before="100" w:beforeAutospacing="1" w:after="100" w:afterAutospacing="1" w:line="216" w:lineRule="auto"/>
                        <w:ind w:left="0"/>
                        <w:jc w:val="center"/>
                        <w:rPr>
                          <w:rFonts w:ascii="Alex Brush" w:hAnsi="Alex Brush" w:cs="Arial"/>
                          <w:sz w:val="40"/>
                          <w:szCs w:val="40"/>
                        </w:rPr>
                      </w:pPr>
                      <w:r w:rsidRPr="00FE74CA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{{ADDRESS1}} {{ADDRESS2}</w:t>
                      </w:r>
                      <w:r w:rsidR="009820EA" w:rsidRPr="00FE74CA">
                        <w:rPr>
                          <w:rFonts w:ascii="Alex Brush" w:hAnsi="Alex Brush" w:cs="Arial"/>
                          <w:sz w:val="40"/>
                          <w:szCs w:val="40"/>
                        </w:rPr>
                        <w:t>}</w:t>
                      </w:r>
                    </w:p>
                    <w:p w14:paraId="6150871D" w14:textId="330F3F73" w:rsidR="0076238E" w:rsidRPr="00904084" w:rsidRDefault="00000000" w:rsidP="00557266">
                      <w:pPr>
                        <w:pStyle w:val="Recipientsaddress"/>
                        <w:spacing w:before="100" w:beforeAutospacing="1" w:after="100" w:afterAutospacing="1" w:line="216" w:lineRule="auto"/>
                        <w:ind w:left="0"/>
                        <w:jc w:val="center"/>
                      </w:pPr>
                      <w:sdt>
                        <w:sdtPr>
                          <w:rPr>
                            <w:rFonts w:ascii="Alex Brush" w:hAnsi="Alex Brush" w:cs="Arial"/>
                            <w:b/>
                            <w:bCs/>
                            <w:sz w:val="40"/>
                            <w:szCs w:val="40"/>
                          </w:rPr>
                          <w:id w:val="725336483"/>
                          <w:placeholder>
                            <w:docPart w:val="1F05B11565E84728BE7CA8C016741E27"/>
                          </w:placeholder>
                          <w15:appearance w15:val="hidden"/>
                        </w:sdtPr>
                        <w:sdtContent>
                          <w:r w:rsidR="0076238E" w:rsidRPr="00FE74CA">
                            <w:rPr>
                              <w:rFonts w:ascii="Alex Brush" w:hAnsi="Alex Brush" w:cs="Arial"/>
                              <w:b/>
                              <w:bCs/>
                              <w:sz w:val="40"/>
                              <w:szCs w:val="40"/>
                            </w:rPr>
                            <w:t>{{CITY}}, {{STATE}}</w:t>
                          </w:r>
                        </w:sdtContent>
                      </w:sdt>
                      <w:r w:rsidR="0076238E" w:rsidRPr="00FE74CA">
                        <w:rPr>
                          <w:rFonts w:ascii="Alex Brush" w:hAnsi="Alex Brush" w:cs="Arial"/>
                          <w:b/>
                          <w:bCs/>
                          <w:sz w:val="40"/>
                          <w:szCs w:val="40"/>
                        </w:rPr>
                        <w:t xml:space="preserve">  {{ZIP}}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8057C3" w14:textId="4C0EA1A6" w:rsidR="00A47297" w:rsidRDefault="00A47297" w:rsidP="00C55DDB">
      <w:pPr>
        <w:ind w:left="0"/>
      </w:pPr>
    </w:p>
    <w:p w14:paraId="5FD569F7" w14:textId="468E24E3" w:rsidR="00A47297" w:rsidRDefault="00A47297" w:rsidP="00C55DDB">
      <w:pPr>
        <w:ind w:left="0"/>
      </w:pPr>
    </w:p>
    <w:p w14:paraId="09B1CF3A" w14:textId="6E507729" w:rsidR="00A47297" w:rsidRDefault="00A47297" w:rsidP="00C55DDB">
      <w:pPr>
        <w:ind w:left="0"/>
      </w:pPr>
    </w:p>
    <w:p w14:paraId="7507C6AE" w14:textId="77777777" w:rsidR="00A47297" w:rsidRDefault="00A47297" w:rsidP="00C55DDB">
      <w:pPr>
        <w:ind w:left="0"/>
      </w:pPr>
    </w:p>
    <w:p w14:paraId="1DB424EA" w14:textId="77777777" w:rsidR="00A47297" w:rsidRDefault="00A47297" w:rsidP="00C55DDB">
      <w:pPr>
        <w:ind w:left="0"/>
      </w:pPr>
    </w:p>
    <w:p w14:paraId="4272DDBE" w14:textId="77777777" w:rsidR="00A47297" w:rsidRDefault="00A47297" w:rsidP="00C55DDB">
      <w:pPr>
        <w:ind w:left="0"/>
      </w:pPr>
    </w:p>
    <w:p w14:paraId="756239B9" w14:textId="77777777" w:rsidR="00A47297" w:rsidRDefault="00A47297" w:rsidP="00C55DDB">
      <w:pPr>
        <w:ind w:left="0"/>
      </w:pPr>
    </w:p>
    <w:p w14:paraId="3ADC1518" w14:textId="77777777" w:rsidR="00A47297" w:rsidRDefault="00A47297" w:rsidP="00C55DDB">
      <w:pPr>
        <w:ind w:left="0"/>
      </w:pPr>
    </w:p>
    <w:p w14:paraId="3E5246C0" w14:textId="77777777" w:rsidR="00A47297" w:rsidRDefault="00A47297" w:rsidP="00C55DDB">
      <w:pPr>
        <w:ind w:left="0"/>
      </w:pPr>
    </w:p>
    <w:p w14:paraId="0DB00532" w14:textId="77777777" w:rsidR="00A47297" w:rsidRDefault="00A47297" w:rsidP="00C55DDB">
      <w:pPr>
        <w:ind w:left="0"/>
      </w:pPr>
    </w:p>
    <w:p w14:paraId="5D13B15B" w14:textId="77777777" w:rsidR="00A47297" w:rsidRDefault="00A47297" w:rsidP="00C55DDB">
      <w:pPr>
        <w:ind w:left="0"/>
      </w:pPr>
    </w:p>
    <w:p w14:paraId="0F818C6B" w14:textId="77777777" w:rsidR="00A47297" w:rsidRDefault="00A47297" w:rsidP="00C55DDB">
      <w:pPr>
        <w:ind w:left="0"/>
      </w:pPr>
    </w:p>
    <w:p w14:paraId="004E3FEF" w14:textId="77777777" w:rsidR="00A47297" w:rsidRDefault="00A47297" w:rsidP="00C55DDB">
      <w:pPr>
        <w:ind w:left="0"/>
      </w:pPr>
    </w:p>
    <w:p w14:paraId="34482F5E" w14:textId="77777777" w:rsidR="00A47297" w:rsidRDefault="00A47297" w:rsidP="00C55DDB">
      <w:pPr>
        <w:ind w:left="0"/>
      </w:pPr>
    </w:p>
    <w:p w14:paraId="5BFDB3C5" w14:textId="77777777" w:rsidR="00A47297" w:rsidRDefault="00A47297" w:rsidP="00C55DDB">
      <w:pPr>
        <w:ind w:left="0"/>
      </w:pPr>
    </w:p>
    <w:p w14:paraId="5ABC5561" w14:textId="77777777" w:rsidR="00A47297" w:rsidRDefault="00A47297" w:rsidP="00C55DDB">
      <w:pPr>
        <w:ind w:left="0"/>
      </w:pPr>
    </w:p>
    <w:p w14:paraId="3A542DEB" w14:textId="2EA2FB79" w:rsidR="00A47297" w:rsidRDefault="00A47297" w:rsidP="00C55DDB">
      <w:pPr>
        <w:ind w:left="0"/>
      </w:pPr>
    </w:p>
    <w:p w14:paraId="219DF416" w14:textId="3D96215B" w:rsidR="00A47297" w:rsidRDefault="00176883" w:rsidP="00C55DDB">
      <w:pPr>
        <w:ind w:left="0"/>
      </w:pPr>
      <w:r w:rsidRPr="0076238E">
        <w:rPr>
          <w:rFonts w:ascii="Alex Brush" w:hAnsi="Alex Brush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62881" wp14:editId="5EBF87D4">
                <wp:simplePos x="0" y="0"/>
                <wp:positionH relativeFrom="page">
                  <wp:posOffset>-908050</wp:posOffset>
                </wp:positionH>
                <wp:positionV relativeFrom="paragraph">
                  <wp:posOffset>298450</wp:posOffset>
                </wp:positionV>
                <wp:extent cx="2406015" cy="502285"/>
                <wp:effectExtent l="0" t="0" r="0" b="0"/>
                <wp:wrapNone/>
                <wp:docPr id="2094025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2406015" cy="50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5F0D1" w14:textId="77777777" w:rsidR="00926D12" w:rsidRPr="00434A40" w:rsidRDefault="00926D12" w:rsidP="00926D12">
                            <w:pPr>
                              <w:ind w:hanging="4878"/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1193 Cranston St. </w:t>
                            </w:r>
                          </w:p>
                          <w:p w14:paraId="3111C06A" w14:textId="7659603E" w:rsidR="00926D12" w:rsidRPr="00434A40" w:rsidRDefault="00926D12" w:rsidP="00434A40">
                            <w:pPr>
                              <w:ind w:hanging="4878"/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Cranston, </w:t>
                            </w:r>
                            <w:r w:rsidR="00434A40"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>Rhode</w:t>
                            </w:r>
                            <w:proofErr w:type="gramEnd"/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Island </w:t>
                            </w:r>
                            <w:r w:rsidRPr="00434A40">
                              <w:rPr>
                                <w:rFonts w:ascii="Alex Brush" w:hAnsi="Alex Brush"/>
                                <w:b/>
                                <w:bCs/>
                              </w:rPr>
                              <w:t>02920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2881" id="_x0000_s1027" type="#_x0000_t202" style="position:absolute;margin-left:-71.5pt;margin-top:23.5pt;width:189.45pt;height:39.55pt;rotation:90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" filled="f" stroked="f">
                <v:textbox>
                  <w:txbxContent>
                    <w:p w14:paraId="0E05F0D1" w14:textId="77777777" w:rsidR="00926D12" w:rsidRPr="00434A40" w:rsidRDefault="00926D12" w:rsidP="00926D12">
                      <w:pPr>
                        <w:ind w:hanging="4878"/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</w:pPr>
                      <w:r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1193 Cranston St. </w:t>
                      </w:r>
                    </w:p>
                    <w:p w14:paraId="3111C06A" w14:textId="7659603E" w:rsidR="00926D12" w:rsidRPr="00434A40" w:rsidRDefault="00926D12" w:rsidP="00434A40">
                      <w:pPr>
                        <w:ind w:hanging="4878"/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Cranston, </w:t>
                      </w:r>
                      <w:r w:rsidR="00434A40"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>Rhode</w:t>
                      </w:r>
                      <w:proofErr w:type="gramEnd"/>
                      <w:r w:rsidRPr="00434A40">
                        <w:rPr>
                          <w:rFonts w:ascii="Alex Brush" w:hAnsi="Alex Brush"/>
                          <w:b/>
                          <w:bCs/>
                          <w:sz w:val="22"/>
                          <w:szCs w:val="22"/>
                        </w:rPr>
                        <w:t xml:space="preserve"> Island </w:t>
                      </w:r>
                      <w:r w:rsidRPr="00434A40">
                        <w:rPr>
                          <w:rFonts w:ascii="Alex Brush" w:hAnsi="Alex Brush"/>
                          <w:b/>
                          <w:bCs/>
                        </w:rPr>
                        <w:t>02920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A030DD" w14:textId="1DD59136" w:rsidR="00A47297" w:rsidRDefault="00A47297" w:rsidP="00C55DDB">
      <w:pPr>
        <w:ind w:left="0"/>
      </w:pPr>
    </w:p>
    <w:p w14:paraId="7AD22B5B" w14:textId="2859FDB8" w:rsidR="00A47297" w:rsidRDefault="00A47297" w:rsidP="00C55DDB">
      <w:pPr>
        <w:ind w:left="0"/>
      </w:pPr>
    </w:p>
    <w:p w14:paraId="14EF9F24" w14:textId="1A8ECAA2" w:rsidR="00A47297" w:rsidRDefault="00A47297" w:rsidP="00C55DDB">
      <w:pPr>
        <w:ind w:left="0"/>
      </w:pPr>
    </w:p>
    <w:p w14:paraId="1DC53A7B" w14:textId="77777777" w:rsidR="00A47297" w:rsidRDefault="00A47297" w:rsidP="00C55DDB">
      <w:pPr>
        <w:ind w:left="0"/>
      </w:pPr>
    </w:p>
    <w:p w14:paraId="55E15D27" w14:textId="77777777" w:rsidR="00A47297" w:rsidRDefault="00A47297" w:rsidP="00C55DDB">
      <w:pPr>
        <w:ind w:left="0"/>
      </w:pPr>
    </w:p>
    <w:p w14:paraId="6AA80458" w14:textId="77777777" w:rsidR="00A47297" w:rsidRDefault="00A47297" w:rsidP="00C55DDB">
      <w:pPr>
        <w:ind w:left="0"/>
      </w:pPr>
    </w:p>
    <w:p w14:paraId="4D64661E" w14:textId="39606D29" w:rsidR="002664E5" w:rsidRPr="00C55DDB" w:rsidRDefault="002664E5" w:rsidP="00C55DDB">
      <w:pPr>
        <w:ind w:left="0"/>
        <w:rPr>
          <w:rFonts w:ascii="Alex Brush" w:hAnsi="Alex Brush"/>
          <w:sz w:val="28"/>
          <w:szCs w:val="28"/>
        </w:rPr>
      </w:pPr>
      <w:r>
        <w:t xml:space="preserve">           </w:t>
      </w:r>
    </w:p>
    <w:sectPr w:rsidR="002664E5" w:rsidRPr="00C55DDB" w:rsidSect="009E5F50">
      <w:pgSz w:w="7560" w:h="11160" w:code="2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81D8" w14:textId="77777777" w:rsidR="0072154D" w:rsidRDefault="0072154D" w:rsidP="00950662">
      <w:pPr>
        <w:spacing w:line="240" w:lineRule="auto"/>
      </w:pPr>
      <w:r>
        <w:separator/>
      </w:r>
    </w:p>
  </w:endnote>
  <w:endnote w:type="continuationSeparator" w:id="0">
    <w:p w14:paraId="08CFC3AF" w14:textId="77777777" w:rsidR="0072154D" w:rsidRDefault="0072154D" w:rsidP="00950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7AE5" w14:textId="77777777" w:rsidR="0072154D" w:rsidRDefault="0072154D" w:rsidP="00950662">
      <w:pPr>
        <w:spacing w:line="240" w:lineRule="auto"/>
      </w:pPr>
      <w:r>
        <w:separator/>
      </w:r>
    </w:p>
  </w:footnote>
  <w:footnote w:type="continuationSeparator" w:id="0">
    <w:p w14:paraId="1DB76021" w14:textId="77777777" w:rsidR="0072154D" w:rsidRDefault="0072154D" w:rsidP="009506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96A3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A5F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32ED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BE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866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36A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D4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C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6B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A5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721916">
    <w:abstractNumId w:val="9"/>
  </w:num>
  <w:num w:numId="2" w16cid:durableId="379523504">
    <w:abstractNumId w:val="7"/>
  </w:num>
  <w:num w:numId="3" w16cid:durableId="1342507135">
    <w:abstractNumId w:val="6"/>
  </w:num>
  <w:num w:numId="4" w16cid:durableId="1620183132">
    <w:abstractNumId w:val="5"/>
  </w:num>
  <w:num w:numId="5" w16cid:durableId="255208798">
    <w:abstractNumId w:val="4"/>
  </w:num>
  <w:num w:numId="6" w16cid:durableId="2126146014">
    <w:abstractNumId w:val="8"/>
  </w:num>
  <w:num w:numId="7" w16cid:durableId="529149877">
    <w:abstractNumId w:val="3"/>
  </w:num>
  <w:num w:numId="8" w16cid:durableId="1013459957">
    <w:abstractNumId w:val="2"/>
  </w:num>
  <w:num w:numId="9" w16cid:durableId="1884443575">
    <w:abstractNumId w:val="1"/>
  </w:num>
  <w:num w:numId="10" w16cid:durableId="7678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578"/>
    <w:rsid w:val="000011AC"/>
    <w:rsid w:val="00032981"/>
    <w:rsid w:val="00052968"/>
    <w:rsid w:val="0005336E"/>
    <w:rsid w:val="0007441B"/>
    <w:rsid w:val="00075B56"/>
    <w:rsid w:val="0008464B"/>
    <w:rsid w:val="00085770"/>
    <w:rsid w:val="0009034F"/>
    <w:rsid w:val="000A14B2"/>
    <w:rsid w:val="000B3FBB"/>
    <w:rsid w:val="000C305D"/>
    <w:rsid w:val="000D247E"/>
    <w:rsid w:val="000E262F"/>
    <w:rsid w:val="000E2F12"/>
    <w:rsid w:val="000F4555"/>
    <w:rsid w:val="001060DD"/>
    <w:rsid w:val="00123FD6"/>
    <w:rsid w:val="00127855"/>
    <w:rsid w:val="00127CFA"/>
    <w:rsid w:val="001312FE"/>
    <w:rsid w:val="0014079D"/>
    <w:rsid w:val="00140BA5"/>
    <w:rsid w:val="00154745"/>
    <w:rsid w:val="00176883"/>
    <w:rsid w:val="00176E9B"/>
    <w:rsid w:val="00194B1B"/>
    <w:rsid w:val="001A57B0"/>
    <w:rsid w:val="001B326D"/>
    <w:rsid w:val="001B68F5"/>
    <w:rsid w:val="001C6F60"/>
    <w:rsid w:val="001D2AC6"/>
    <w:rsid w:val="001D2DE8"/>
    <w:rsid w:val="001D771E"/>
    <w:rsid w:val="001F55B0"/>
    <w:rsid w:val="001F59E1"/>
    <w:rsid w:val="00257EF1"/>
    <w:rsid w:val="00264838"/>
    <w:rsid w:val="00265C34"/>
    <w:rsid w:val="002664E5"/>
    <w:rsid w:val="002667CC"/>
    <w:rsid w:val="00290C8D"/>
    <w:rsid w:val="002A211E"/>
    <w:rsid w:val="002B73FF"/>
    <w:rsid w:val="002C1AA7"/>
    <w:rsid w:val="002C3704"/>
    <w:rsid w:val="002D4751"/>
    <w:rsid w:val="002E52D9"/>
    <w:rsid w:val="00307E12"/>
    <w:rsid w:val="00322B67"/>
    <w:rsid w:val="00326431"/>
    <w:rsid w:val="00343B15"/>
    <w:rsid w:val="003513F4"/>
    <w:rsid w:val="00355D14"/>
    <w:rsid w:val="00363B6E"/>
    <w:rsid w:val="003B7DE5"/>
    <w:rsid w:val="003D0EDC"/>
    <w:rsid w:val="003D6529"/>
    <w:rsid w:val="00410551"/>
    <w:rsid w:val="00431CD3"/>
    <w:rsid w:val="00434A40"/>
    <w:rsid w:val="00463B49"/>
    <w:rsid w:val="004736FC"/>
    <w:rsid w:val="00486CD7"/>
    <w:rsid w:val="004A62C6"/>
    <w:rsid w:val="004E36F5"/>
    <w:rsid w:val="004E7C8C"/>
    <w:rsid w:val="00501492"/>
    <w:rsid w:val="005029D5"/>
    <w:rsid w:val="00505BD0"/>
    <w:rsid w:val="00510C7E"/>
    <w:rsid w:val="0051144D"/>
    <w:rsid w:val="00524E72"/>
    <w:rsid w:val="00530434"/>
    <w:rsid w:val="005323E9"/>
    <w:rsid w:val="0053600B"/>
    <w:rsid w:val="00542436"/>
    <w:rsid w:val="00546670"/>
    <w:rsid w:val="0055171B"/>
    <w:rsid w:val="00557266"/>
    <w:rsid w:val="00560EFF"/>
    <w:rsid w:val="00562A44"/>
    <w:rsid w:val="005B736B"/>
    <w:rsid w:val="005E5E43"/>
    <w:rsid w:val="005F70E4"/>
    <w:rsid w:val="00606D3B"/>
    <w:rsid w:val="006270A8"/>
    <w:rsid w:val="00636605"/>
    <w:rsid w:val="006410E7"/>
    <w:rsid w:val="006743FD"/>
    <w:rsid w:val="00676D8A"/>
    <w:rsid w:val="00695EAD"/>
    <w:rsid w:val="006A1578"/>
    <w:rsid w:val="006B10D4"/>
    <w:rsid w:val="006B4638"/>
    <w:rsid w:val="006B4BE9"/>
    <w:rsid w:val="006D7606"/>
    <w:rsid w:val="00715CCA"/>
    <w:rsid w:val="0072154D"/>
    <w:rsid w:val="0072218C"/>
    <w:rsid w:val="00724467"/>
    <w:rsid w:val="007245E2"/>
    <w:rsid w:val="00731E85"/>
    <w:rsid w:val="007352E2"/>
    <w:rsid w:val="00760040"/>
    <w:rsid w:val="0076238E"/>
    <w:rsid w:val="0077452D"/>
    <w:rsid w:val="00785641"/>
    <w:rsid w:val="00794DAC"/>
    <w:rsid w:val="007B2DDF"/>
    <w:rsid w:val="007D37CB"/>
    <w:rsid w:val="00831043"/>
    <w:rsid w:val="00843B79"/>
    <w:rsid w:val="00845BA7"/>
    <w:rsid w:val="00845E92"/>
    <w:rsid w:val="00854237"/>
    <w:rsid w:val="008721A1"/>
    <w:rsid w:val="00880747"/>
    <w:rsid w:val="00887E93"/>
    <w:rsid w:val="008A3923"/>
    <w:rsid w:val="008B0E42"/>
    <w:rsid w:val="008B0FBC"/>
    <w:rsid w:val="008B7EB2"/>
    <w:rsid w:val="008C2F4F"/>
    <w:rsid w:val="008F4C2E"/>
    <w:rsid w:val="00900012"/>
    <w:rsid w:val="00904084"/>
    <w:rsid w:val="00904EDB"/>
    <w:rsid w:val="00911D5C"/>
    <w:rsid w:val="0092658C"/>
    <w:rsid w:val="00926D12"/>
    <w:rsid w:val="00944AA2"/>
    <w:rsid w:val="00950662"/>
    <w:rsid w:val="0095620C"/>
    <w:rsid w:val="00976C1E"/>
    <w:rsid w:val="009820EA"/>
    <w:rsid w:val="00984D02"/>
    <w:rsid w:val="00991DD4"/>
    <w:rsid w:val="00992DD3"/>
    <w:rsid w:val="009B0D08"/>
    <w:rsid w:val="009D04E3"/>
    <w:rsid w:val="009D203C"/>
    <w:rsid w:val="009E4B5E"/>
    <w:rsid w:val="009E5F50"/>
    <w:rsid w:val="00A00876"/>
    <w:rsid w:val="00A05077"/>
    <w:rsid w:val="00A0543E"/>
    <w:rsid w:val="00A065B7"/>
    <w:rsid w:val="00A40B6B"/>
    <w:rsid w:val="00A41B2F"/>
    <w:rsid w:val="00A42DE4"/>
    <w:rsid w:val="00A47297"/>
    <w:rsid w:val="00A478B1"/>
    <w:rsid w:val="00A543EF"/>
    <w:rsid w:val="00A6525E"/>
    <w:rsid w:val="00A87BEC"/>
    <w:rsid w:val="00A956C0"/>
    <w:rsid w:val="00A97636"/>
    <w:rsid w:val="00AB76DC"/>
    <w:rsid w:val="00AE1A6E"/>
    <w:rsid w:val="00AE473B"/>
    <w:rsid w:val="00B024DE"/>
    <w:rsid w:val="00B07235"/>
    <w:rsid w:val="00B10317"/>
    <w:rsid w:val="00B30498"/>
    <w:rsid w:val="00B40887"/>
    <w:rsid w:val="00B52131"/>
    <w:rsid w:val="00B83B37"/>
    <w:rsid w:val="00BB40A8"/>
    <w:rsid w:val="00BC0DB3"/>
    <w:rsid w:val="00BE47C5"/>
    <w:rsid w:val="00C02AF1"/>
    <w:rsid w:val="00C04A68"/>
    <w:rsid w:val="00C2443B"/>
    <w:rsid w:val="00C24675"/>
    <w:rsid w:val="00C24BEA"/>
    <w:rsid w:val="00C26D81"/>
    <w:rsid w:val="00C301F1"/>
    <w:rsid w:val="00C31FBB"/>
    <w:rsid w:val="00C55630"/>
    <w:rsid w:val="00C55DDB"/>
    <w:rsid w:val="00C606A9"/>
    <w:rsid w:val="00C639E0"/>
    <w:rsid w:val="00C75DD3"/>
    <w:rsid w:val="00C806FD"/>
    <w:rsid w:val="00CA1F61"/>
    <w:rsid w:val="00CA3485"/>
    <w:rsid w:val="00CB58B5"/>
    <w:rsid w:val="00CC3837"/>
    <w:rsid w:val="00CD2982"/>
    <w:rsid w:val="00CD325E"/>
    <w:rsid w:val="00CE0BD1"/>
    <w:rsid w:val="00CF45F5"/>
    <w:rsid w:val="00D20DFB"/>
    <w:rsid w:val="00D25A25"/>
    <w:rsid w:val="00D34B81"/>
    <w:rsid w:val="00D351E8"/>
    <w:rsid w:val="00D653DE"/>
    <w:rsid w:val="00D86707"/>
    <w:rsid w:val="00DA409F"/>
    <w:rsid w:val="00DA5E0C"/>
    <w:rsid w:val="00DF3959"/>
    <w:rsid w:val="00DF49D2"/>
    <w:rsid w:val="00DF4D50"/>
    <w:rsid w:val="00E0787C"/>
    <w:rsid w:val="00E16678"/>
    <w:rsid w:val="00E16748"/>
    <w:rsid w:val="00E24250"/>
    <w:rsid w:val="00E57D1B"/>
    <w:rsid w:val="00E65CBA"/>
    <w:rsid w:val="00EC2DAD"/>
    <w:rsid w:val="00EC44C4"/>
    <w:rsid w:val="00EC6CE5"/>
    <w:rsid w:val="00ED0A8F"/>
    <w:rsid w:val="00ED47D2"/>
    <w:rsid w:val="00ED63E3"/>
    <w:rsid w:val="00F02E7C"/>
    <w:rsid w:val="00F11E3B"/>
    <w:rsid w:val="00F16F1F"/>
    <w:rsid w:val="00F20BCA"/>
    <w:rsid w:val="00F30C79"/>
    <w:rsid w:val="00F601C7"/>
    <w:rsid w:val="00F66FC3"/>
    <w:rsid w:val="00F74E29"/>
    <w:rsid w:val="00FB3976"/>
    <w:rsid w:val="00FC148F"/>
    <w:rsid w:val="00FE29DC"/>
    <w:rsid w:val="00FE3133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85FB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212120" w:themeColor="text1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D12"/>
    <w:pPr>
      <w:ind w:left="5328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next w:val="Normal"/>
    <w:link w:val="LogoChar"/>
    <w:uiPriority w:val="1"/>
    <w:semiHidden/>
    <w:qFormat/>
    <w:rsid w:val="00EC44C4"/>
    <w:pPr>
      <w:widowControl w:val="0"/>
      <w:spacing w:before="120"/>
      <w:ind w:left="0"/>
    </w:pPr>
    <w:rPr>
      <w:rFonts w:cs="Arial"/>
      <w:color w:val="4A412B" w:themeColor="accent3" w:themeShade="40"/>
      <w:sz w:val="32"/>
      <w:szCs w:val="23"/>
      <w:lang w:val="en"/>
    </w:rPr>
  </w:style>
  <w:style w:type="character" w:styleId="PlaceholderText">
    <w:name w:val="Placeholder Text"/>
    <w:basedOn w:val="DefaultParagraphFont"/>
    <w:uiPriority w:val="99"/>
    <w:semiHidden/>
    <w:rsid w:val="0007441B"/>
    <w:rPr>
      <w:color w:val="808080"/>
    </w:rPr>
  </w:style>
  <w:style w:type="character" w:customStyle="1" w:styleId="LogoChar">
    <w:name w:val="Logo Char"/>
    <w:basedOn w:val="DefaultParagraphFont"/>
    <w:link w:val="Logo"/>
    <w:uiPriority w:val="1"/>
    <w:semiHidden/>
    <w:rsid w:val="008721A1"/>
    <w:rPr>
      <w:rFonts w:ascii="Century Gothic" w:hAnsi="Century Gothic" w:cs="Arial"/>
      <w:color w:val="4A412B" w:themeColor="accent3" w:themeShade="40"/>
      <w:sz w:val="32"/>
      <w:szCs w:val="23"/>
      <w:lang w:val="en"/>
    </w:rPr>
  </w:style>
  <w:style w:type="paragraph" w:styleId="Header">
    <w:name w:val="header"/>
    <w:basedOn w:val="Normal"/>
    <w:link w:val="Head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950662"/>
  </w:style>
  <w:style w:type="paragraph" w:styleId="Footer">
    <w:name w:val="footer"/>
    <w:basedOn w:val="Normal"/>
    <w:link w:val="FooterChar"/>
    <w:semiHidden/>
    <w:rsid w:val="009506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950662"/>
  </w:style>
  <w:style w:type="table" w:styleId="TableGrid">
    <w:name w:val="Table Grid"/>
    <w:basedOn w:val="TableNormal"/>
    <w:rsid w:val="000846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7245E2"/>
    <w:pPr>
      <w:spacing w:before="120" w:after="120"/>
      <w:ind w:left="0"/>
    </w:pPr>
    <w:rPr>
      <w:rFonts w:asciiTheme="majorHAnsi" w:hAnsiTheme="majorHAnsi"/>
      <w:color w:val="BD1633" w:themeColor="accent1" w:themeShade="BF"/>
      <w:sz w:val="36"/>
    </w:rPr>
  </w:style>
  <w:style w:type="paragraph" w:customStyle="1" w:styleId="Recipientsaddress">
    <w:name w:val="Recipient's address"/>
    <w:basedOn w:val="Normal"/>
    <w:qFormat/>
    <w:rsid w:val="007245E2"/>
    <w:rPr>
      <w:rFonts w:asciiTheme="minorHAnsi" w:hAnsiTheme="minorHAnsi"/>
    </w:rPr>
  </w:style>
  <w:style w:type="paragraph" w:customStyle="1" w:styleId="ReturnAddress">
    <w:name w:val="Return Address"/>
    <w:basedOn w:val="Recipientsaddress"/>
    <w:qFormat/>
    <w:rsid w:val="00FB3976"/>
    <w:pPr>
      <w:ind w:left="0"/>
    </w:pPr>
  </w:style>
  <w:style w:type="paragraph" w:customStyle="1" w:styleId="Recipientsname">
    <w:name w:val="Recipient's name"/>
    <w:basedOn w:val="Recipientsaddress"/>
    <w:qFormat/>
    <w:rsid w:val="00724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Financial%20business%20envelo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05B11565E84728BE7CA8C01674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2997A-08E2-40EF-AFE8-D2D27AAD0DE7}"/>
      </w:docPartPr>
      <w:docPartBody>
        <w:p w:rsidR="00057558" w:rsidRDefault="00CC33B3" w:rsidP="00CC33B3">
          <w:pPr>
            <w:pStyle w:val="1F05B11565E84728BE7CA8C016741E27"/>
          </w:pPr>
          <w:r w:rsidRPr="008721A1">
            <w:t>City, State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x Brush">
    <w:panose1 w:val="02000400000000000000"/>
    <w:charset w:val="00"/>
    <w:family w:val="auto"/>
    <w:pitch w:val="variable"/>
    <w:sig w:usb0="800000AF" w:usb1="5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48"/>
    <w:rsid w:val="00001CCC"/>
    <w:rsid w:val="00055785"/>
    <w:rsid w:val="00057558"/>
    <w:rsid w:val="000A782D"/>
    <w:rsid w:val="000D4386"/>
    <w:rsid w:val="000F02F2"/>
    <w:rsid w:val="000F0A88"/>
    <w:rsid w:val="001317C7"/>
    <w:rsid w:val="00147936"/>
    <w:rsid w:val="0015177C"/>
    <w:rsid w:val="00196C11"/>
    <w:rsid w:val="00202DDD"/>
    <w:rsid w:val="00257348"/>
    <w:rsid w:val="002A256D"/>
    <w:rsid w:val="002E3D87"/>
    <w:rsid w:val="002F6604"/>
    <w:rsid w:val="00311FA4"/>
    <w:rsid w:val="003420D0"/>
    <w:rsid w:val="00354106"/>
    <w:rsid w:val="00386BC3"/>
    <w:rsid w:val="003D2239"/>
    <w:rsid w:val="0046510D"/>
    <w:rsid w:val="004D154E"/>
    <w:rsid w:val="00540B6A"/>
    <w:rsid w:val="0059042A"/>
    <w:rsid w:val="005A7783"/>
    <w:rsid w:val="005C7CB8"/>
    <w:rsid w:val="005E3C27"/>
    <w:rsid w:val="00606E81"/>
    <w:rsid w:val="006211B7"/>
    <w:rsid w:val="00622484"/>
    <w:rsid w:val="00645926"/>
    <w:rsid w:val="00660C94"/>
    <w:rsid w:val="00664048"/>
    <w:rsid w:val="00672FC8"/>
    <w:rsid w:val="00690BDE"/>
    <w:rsid w:val="006D1502"/>
    <w:rsid w:val="00721E59"/>
    <w:rsid w:val="00776532"/>
    <w:rsid w:val="007915D9"/>
    <w:rsid w:val="007C346D"/>
    <w:rsid w:val="007C625E"/>
    <w:rsid w:val="00833DAD"/>
    <w:rsid w:val="008D50BE"/>
    <w:rsid w:val="00936A77"/>
    <w:rsid w:val="00995D48"/>
    <w:rsid w:val="009B1D63"/>
    <w:rsid w:val="00A348DE"/>
    <w:rsid w:val="00B11B9D"/>
    <w:rsid w:val="00BA3447"/>
    <w:rsid w:val="00BD60EE"/>
    <w:rsid w:val="00C03948"/>
    <w:rsid w:val="00C328E3"/>
    <w:rsid w:val="00C5737D"/>
    <w:rsid w:val="00C61CAA"/>
    <w:rsid w:val="00C734E9"/>
    <w:rsid w:val="00CA0731"/>
    <w:rsid w:val="00CC33B3"/>
    <w:rsid w:val="00D54656"/>
    <w:rsid w:val="00D54E01"/>
    <w:rsid w:val="00DC026A"/>
    <w:rsid w:val="00DD609D"/>
    <w:rsid w:val="00E12A30"/>
    <w:rsid w:val="00E650BE"/>
    <w:rsid w:val="00E75864"/>
    <w:rsid w:val="00E935B1"/>
    <w:rsid w:val="00ED6F66"/>
    <w:rsid w:val="00EF0035"/>
    <w:rsid w:val="00EF3337"/>
    <w:rsid w:val="00F17C8C"/>
    <w:rsid w:val="00F47812"/>
    <w:rsid w:val="00F907CE"/>
    <w:rsid w:val="00F91346"/>
    <w:rsid w:val="00FC529B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05B11565E84728BE7CA8C016741E27">
    <w:name w:val="1F05B11565E84728BE7CA8C016741E27"/>
    <w:rsid w:val="00CC3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entury Gothic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51025-756F-45B1-8E22-EE862B772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138D16-A22E-40A7-B33E-7BBD2A6966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D38D179-F73C-473D-ADD3-F3669ABFE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C62BF2-9826-4196-AB56-1DDC8859A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envelope.dotx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2023-06-25T19:56:00Z</dcterms:created>
  <dcterms:modified xsi:type="dcterms:W3CDTF">2023-08-04T17:14:00Z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